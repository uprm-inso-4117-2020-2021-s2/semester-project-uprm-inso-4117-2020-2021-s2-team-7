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70557ED1" w14:textId="77777777" w:rsidTr="002D24ED">
        <w:tc>
          <w:tcPr>
            <w:tcW w:w="10577" w:type="dxa"/>
            <w:vMerge w:val="restart"/>
          </w:tcPr>
          <w:p w14:paraId="5F2C0210" w14:textId="77777777" w:rsidR="00344D45" w:rsidRPr="00344D45" w:rsidRDefault="00344D45">
            <w:pPr>
              <w:rPr>
                <w:b/>
                <w:bCs/>
              </w:rPr>
            </w:pPr>
            <w:r w:rsidRPr="00344D45">
              <w:rPr>
                <w:b/>
                <w:bCs/>
                <w:color w:val="FF0000"/>
                <w:sz w:val="32"/>
                <w:szCs w:val="32"/>
              </w:rPr>
              <w:t>Problem Solving (A3) Report</w:t>
            </w:r>
          </w:p>
        </w:tc>
        <w:tc>
          <w:tcPr>
            <w:tcW w:w="5172" w:type="dxa"/>
          </w:tcPr>
          <w:p w14:paraId="36581321" w14:textId="58321708" w:rsidR="00344D45" w:rsidRDefault="00344D45">
            <w:pPr>
              <w:rPr>
                <w:b/>
                <w:bCs/>
              </w:rPr>
            </w:pPr>
            <w:r>
              <w:rPr>
                <w:b/>
                <w:bCs/>
              </w:rPr>
              <w:t xml:space="preserve">Topic: </w:t>
            </w:r>
            <w:r w:rsidR="00303BA7">
              <w:t>SOCIAL MEDIA INTEREST</w:t>
            </w:r>
          </w:p>
        </w:tc>
        <w:tc>
          <w:tcPr>
            <w:tcW w:w="5172" w:type="dxa"/>
          </w:tcPr>
          <w:p w14:paraId="6BE2A15E" w14:textId="464D62D1" w:rsidR="00344D45" w:rsidRDefault="00344D45">
            <w:pPr>
              <w:rPr>
                <w:b/>
                <w:bCs/>
              </w:rPr>
            </w:pPr>
            <w:r>
              <w:rPr>
                <w:b/>
                <w:bCs/>
              </w:rPr>
              <w:t xml:space="preserve">Date: </w:t>
            </w:r>
            <w:r w:rsidR="00303BA7">
              <w:t>1/20/2021</w:t>
            </w:r>
          </w:p>
        </w:tc>
      </w:tr>
      <w:tr w:rsidR="00344D45" w14:paraId="2627082A" w14:textId="77777777" w:rsidTr="002D24ED">
        <w:tc>
          <w:tcPr>
            <w:tcW w:w="10577" w:type="dxa"/>
            <w:vMerge/>
          </w:tcPr>
          <w:p w14:paraId="1AEF18E1" w14:textId="77777777" w:rsidR="00344D45" w:rsidRDefault="00344D45">
            <w:pPr>
              <w:rPr>
                <w:b/>
                <w:bCs/>
              </w:rPr>
            </w:pPr>
          </w:p>
        </w:tc>
        <w:tc>
          <w:tcPr>
            <w:tcW w:w="5172" w:type="dxa"/>
          </w:tcPr>
          <w:p w14:paraId="619A3A71" w14:textId="77777777" w:rsidR="00344D45" w:rsidRDefault="00344D45">
            <w:pPr>
              <w:rPr>
                <w:b/>
                <w:bCs/>
              </w:rPr>
            </w:pPr>
          </w:p>
        </w:tc>
        <w:tc>
          <w:tcPr>
            <w:tcW w:w="5172" w:type="dxa"/>
          </w:tcPr>
          <w:p w14:paraId="74C0DE8F" w14:textId="41B9997B" w:rsidR="00344D45" w:rsidRDefault="00344D45">
            <w:pPr>
              <w:rPr>
                <w:b/>
                <w:bCs/>
              </w:rPr>
            </w:pPr>
            <w:r>
              <w:rPr>
                <w:b/>
                <w:bCs/>
              </w:rPr>
              <w:t xml:space="preserve">Name: </w:t>
            </w:r>
            <w:r w:rsidR="00303BA7">
              <w:t>CHRISTOPHER VEGERANO</w:t>
            </w:r>
          </w:p>
        </w:tc>
      </w:tr>
    </w:tbl>
    <w:p w14:paraId="4271029B" w14:textId="77777777"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14:paraId="6E258A0F" w14:textId="77777777" w:rsidTr="002D24ED">
        <w:tc>
          <w:tcPr>
            <w:tcW w:w="6295" w:type="dxa"/>
            <w:shd w:val="clear" w:color="auto" w:fill="808080" w:themeFill="background1" w:themeFillShade="80"/>
          </w:tcPr>
          <w:p w14:paraId="047DDBDD" w14:textId="77777777" w:rsidR="00344D45" w:rsidRPr="00344D45" w:rsidRDefault="00344D45">
            <w:pPr>
              <w:rPr>
                <w:b/>
                <w:bCs/>
              </w:rPr>
            </w:pPr>
            <w:r w:rsidRPr="00344D45">
              <w:rPr>
                <w:b/>
                <w:bCs/>
                <w:color w:val="FFFFFF" w:themeColor="background1"/>
              </w:rPr>
              <w:t>1. Identify a Problem</w:t>
            </w:r>
          </w:p>
        </w:tc>
        <w:tc>
          <w:tcPr>
            <w:tcW w:w="3150" w:type="dxa"/>
          </w:tcPr>
          <w:p w14:paraId="6B6861CF" w14:textId="77777777" w:rsidR="00344D45" w:rsidRPr="00344D45" w:rsidRDefault="00344D45" w:rsidP="00344D45">
            <w:pPr>
              <w:jc w:val="right"/>
              <w:rPr>
                <w:b/>
                <w:bCs/>
              </w:rPr>
            </w:pPr>
            <w:r>
              <w:rPr>
                <w:b/>
                <w:bCs/>
              </w:rPr>
              <w:t>PLAN</w:t>
            </w:r>
          </w:p>
        </w:tc>
        <w:tc>
          <w:tcPr>
            <w:tcW w:w="1530" w:type="dxa"/>
            <w:tcBorders>
              <w:top w:val="nil"/>
              <w:bottom w:val="nil"/>
            </w:tcBorders>
          </w:tcPr>
          <w:p w14:paraId="1E7D28B4" w14:textId="77777777" w:rsidR="00344D45" w:rsidRDefault="00344D45"/>
        </w:tc>
        <w:tc>
          <w:tcPr>
            <w:tcW w:w="6840" w:type="dxa"/>
            <w:shd w:val="clear" w:color="auto" w:fill="808080" w:themeFill="background1" w:themeFillShade="80"/>
          </w:tcPr>
          <w:p w14:paraId="428F4773"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0DB4DA40" w14:textId="77777777" w:rsidR="00344D45" w:rsidRPr="00344D45" w:rsidRDefault="00344D45" w:rsidP="00344D45">
            <w:pPr>
              <w:jc w:val="right"/>
              <w:rPr>
                <w:b/>
                <w:bCs/>
              </w:rPr>
            </w:pPr>
            <w:r>
              <w:rPr>
                <w:b/>
                <w:bCs/>
              </w:rPr>
              <w:t>PLAN/DO</w:t>
            </w:r>
          </w:p>
        </w:tc>
      </w:tr>
      <w:tr w:rsidR="00344D45" w14:paraId="7E3A516B" w14:textId="77777777" w:rsidTr="002D24ED">
        <w:tc>
          <w:tcPr>
            <w:tcW w:w="9445" w:type="dxa"/>
            <w:gridSpan w:val="2"/>
            <w:tcBorders>
              <w:bottom w:val="single" w:sz="4" w:space="0" w:color="auto"/>
            </w:tcBorders>
          </w:tcPr>
          <w:p w14:paraId="2D881864" w14:textId="77777777" w:rsidR="00303BA7" w:rsidRPr="00303BA7" w:rsidRDefault="00303BA7">
            <w:pPr>
              <w:rPr>
                <w:color w:val="FF0000"/>
              </w:rPr>
            </w:pPr>
          </w:p>
          <w:p w14:paraId="4D575BB7" w14:textId="3F802084" w:rsidR="00A2377E" w:rsidRPr="00344D45" w:rsidRDefault="00303BA7" w:rsidP="00C35519">
            <w:r>
              <w:t>Society is facing the era of having tons of information from different sources such as social media. Social media has become the place to inform, entertain and learn. This leads the user to follow the content of their select sources of content creation. Over the time this is overwhelming since society can be attracted to many contents that share different interest. This makes the user waste more time than needed on social media or not having their preferred content at a preferred time.</w:t>
            </w:r>
          </w:p>
        </w:tc>
        <w:tc>
          <w:tcPr>
            <w:tcW w:w="1530" w:type="dxa"/>
            <w:tcBorders>
              <w:top w:val="nil"/>
              <w:bottom w:val="nil"/>
            </w:tcBorders>
          </w:tcPr>
          <w:p w14:paraId="2B665073" w14:textId="77777777" w:rsidR="00344D45" w:rsidRDefault="00344D45"/>
        </w:tc>
        <w:tc>
          <w:tcPr>
            <w:tcW w:w="9946" w:type="dxa"/>
            <w:gridSpan w:val="2"/>
            <w:tcBorders>
              <w:bottom w:val="single" w:sz="4" w:space="0" w:color="auto"/>
            </w:tcBorders>
          </w:tcPr>
          <w:p w14:paraId="2E82BAB4" w14:textId="77777777" w:rsidR="00C35519" w:rsidRDefault="00C35519" w:rsidP="00344D45"/>
          <w:p w14:paraId="07EA0EF7" w14:textId="77777777" w:rsidR="00C35519" w:rsidRDefault="00C35519" w:rsidP="00344D45">
            <w:r>
              <w:t xml:space="preserve">Implement an application which gathers the posts from the users preferred accounts from diverse social medias such as twitter, Instagram, etc. </w:t>
            </w:r>
          </w:p>
          <w:p w14:paraId="527D5B05" w14:textId="77777777" w:rsidR="00C35519" w:rsidRDefault="00C35519" w:rsidP="00344D45"/>
          <w:p w14:paraId="74F0BCA5" w14:textId="741CB318" w:rsidR="00C35519" w:rsidRDefault="00C35519" w:rsidP="00344D45">
            <w:r>
              <w:t xml:space="preserve">This post will be shown in a feed which the user can only see the recent posts of their preferred sources of information. </w:t>
            </w:r>
            <w:r w:rsidR="002127D8">
              <w:t>Also,</w:t>
            </w:r>
            <w:r>
              <w:t xml:space="preserve"> they can create different tabs which it will create a feed to their respective preference. For </w:t>
            </w:r>
            <w:r w:rsidR="002127D8">
              <w:t>example,</w:t>
            </w:r>
            <w:r>
              <w:t xml:space="preserve"> if he wants a </w:t>
            </w:r>
            <w:proofErr w:type="gramStart"/>
            <w:r>
              <w:t>sports</w:t>
            </w:r>
            <w:proofErr w:type="gramEnd"/>
            <w:r>
              <w:t xml:space="preserve"> related feed he can use the sports tab and will see only sports content from </w:t>
            </w:r>
            <w:r w:rsidR="002127D8">
              <w:t>selected social media accounts.</w:t>
            </w:r>
          </w:p>
          <w:p w14:paraId="7FE7E49D" w14:textId="7A71A5C0" w:rsidR="002127D8" w:rsidRDefault="002127D8" w:rsidP="00344D45"/>
        </w:tc>
      </w:tr>
      <w:tr w:rsidR="002D24ED" w14:paraId="70C68B0C" w14:textId="77777777" w:rsidTr="002D24ED">
        <w:tc>
          <w:tcPr>
            <w:tcW w:w="9445" w:type="dxa"/>
            <w:gridSpan w:val="2"/>
            <w:tcBorders>
              <w:left w:val="nil"/>
              <w:right w:val="nil"/>
            </w:tcBorders>
          </w:tcPr>
          <w:p w14:paraId="1E5275C7" w14:textId="77777777" w:rsidR="002D24ED" w:rsidRPr="00344D45" w:rsidRDefault="002D24ED">
            <w:pPr>
              <w:rPr>
                <w:b/>
                <w:bCs/>
                <w:i/>
                <w:iCs/>
                <w:color w:val="FF0000"/>
              </w:rPr>
            </w:pPr>
          </w:p>
        </w:tc>
        <w:tc>
          <w:tcPr>
            <w:tcW w:w="1530" w:type="dxa"/>
            <w:tcBorders>
              <w:top w:val="nil"/>
              <w:left w:val="nil"/>
              <w:bottom w:val="nil"/>
              <w:right w:val="nil"/>
            </w:tcBorders>
          </w:tcPr>
          <w:p w14:paraId="5C7D092A" w14:textId="77777777" w:rsidR="002D24ED" w:rsidRDefault="002D24ED"/>
        </w:tc>
        <w:tc>
          <w:tcPr>
            <w:tcW w:w="9946" w:type="dxa"/>
            <w:gridSpan w:val="2"/>
            <w:tcBorders>
              <w:left w:val="nil"/>
              <w:right w:val="nil"/>
            </w:tcBorders>
          </w:tcPr>
          <w:p w14:paraId="43D5811A" w14:textId="77777777" w:rsidR="002D24ED" w:rsidRPr="00344D45" w:rsidRDefault="002D24ED" w:rsidP="00344D45">
            <w:pPr>
              <w:rPr>
                <w:b/>
                <w:bCs/>
                <w:i/>
                <w:iCs/>
                <w:color w:val="FF0000"/>
              </w:rPr>
            </w:pPr>
          </w:p>
        </w:tc>
      </w:tr>
      <w:tr w:rsidR="00344D45" w14:paraId="340BAB81" w14:textId="77777777" w:rsidTr="002D24ED">
        <w:tc>
          <w:tcPr>
            <w:tcW w:w="6295" w:type="dxa"/>
            <w:shd w:val="clear" w:color="auto" w:fill="808080" w:themeFill="background1" w:themeFillShade="80"/>
          </w:tcPr>
          <w:p w14:paraId="0BD14BF1" w14:textId="77777777" w:rsidR="00344D45" w:rsidRPr="00344D45" w:rsidRDefault="00344D45">
            <w:pPr>
              <w:rPr>
                <w:b/>
                <w:bCs/>
              </w:rPr>
            </w:pPr>
            <w:r w:rsidRPr="00344D45">
              <w:rPr>
                <w:b/>
                <w:bCs/>
                <w:color w:val="FFFFFF" w:themeColor="background1"/>
              </w:rPr>
              <w:t>2. Set the Target</w:t>
            </w:r>
          </w:p>
        </w:tc>
        <w:tc>
          <w:tcPr>
            <w:tcW w:w="3150" w:type="dxa"/>
          </w:tcPr>
          <w:p w14:paraId="775B0456" w14:textId="77777777" w:rsidR="00344D45" w:rsidRDefault="00344D45" w:rsidP="00344D45">
            <w:pPr>
              <w:jc w:val="right"/>
            </w:pPr>
            <w:r>
              <w:rPr>
                <w:b/>
                <w:bCs/>
              </w:rPr>
              <w:t>PLAN</w:t>
            </w:r>
          </w:p>
        </w:tc>
        <w:tc>
          <w:tcPr>
            <w:tcW w:w="1530" w:type="dxa"/>
            <w:tcBorders>
              <w:top w:val="nil"/>
              <w:bottom w:val="nil"/>
            </w:tcBorders>
          </w:tcPr>
          <w:p w14:paraId="79C24263" w14:textId="77777777" w:rsidR="00344D45" w:rsidRDefault="00344D45"/>
        </w:tc>
        <w:tc>
          <w:tcPr>
            <w:tcW w:w="6840" w:type="dxa"/>
            <w:shd w:val="clear" w:color="auto" w:fill="808080" w:themeFill="background1" w:themeFillShade="80"/>
          </w:tcPr>
          <w:p w14:paraId="2C79C694"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56C3E3EC" w14:textId="77777777" w:rsidR="00344D45" w:rsidRPr="00344D45" w:rsidRDefault="00344D45" w:rsidP="00344D45">
            <w:pPr>
              <w:jc w:val="right"/>
              <w:rPr>
                <w:b/>
                <w:bCs/>
              </w:rPr>
            </w:pPr>
            <w:r>
              <w:rPr>
                <w:b/>
                <w:bCs/>
              </w:rPr>
              <w:t>CHECK</w:t>
            </w:r>
          </w:p>
        </w:tc>
      </w:tr>
      <w:tr w:rsidR="00344D45" w14:paraId="6F615C73" w14:textId="77777777" w:rsidTr="002D24ED">
        <w:tc>
          <w:tcPr>
            <w:tcW w:w="9445" w:type="dxa"/>
            <w:gridSpan w:val="2"/>
            <w:tcBorders>
              <w:bottom w:val="single" w:sz="4" w:space="0" w:color="auto"/>
            </w:tcBorders>
          </w:tcPr>
          <w:p w14:paraId="0D9438C5" w14:textId="77777777" w:rsidR="00A2377E" w:rsidRDefault="00A2377E" w:rsidP="00344D45"/>
          <w:p w14:paraId="25387B95" w14:textId="096AFD7C" w:rsidR="00A2377E" w:rsidRDefault="00C35519" w:rsidP="00344D45">
            <w:r>
              <w:t>Reach busy people that would like to be updated with society trends and today’s news avoiding them to feel overwhelmed by the immense amount of information.</w:t>
            </w:r>
          </w:p>
        </w:tc>
        <w:tc>
          <w:tcPr>
            <w:tcW w:w="1530" w:type="dxa"/>
            <w:tcBorders>
              <w:top w:val="nil"/>
              <w:bottom w:val="nil"/>
            </w:tcBorders>
          </w:tcPr>
          <w:p w14:paraId="02E9CFEF" w14:textId="77777777" w:rsidR="00344D45" w:rsidRDefault="00344D45"/>
        </w:tc>
        <w:tc>
          <w:tcPr>
            <w:tcW w:w="9946" w:type="dxa"/>
            <w:gridSpan w:val="2"/>
            <w:tcBorders>
              <w:bottom w:val="single" w:sz="4" w:space="0" w:color="auto"/>
            </w:tcBorders>
          </w:tcPr>
          <w:p w14:paraId="1448820B" w14:textId="48900E25" w:rsidR="002127D8" w:rsidRPr="002127D8" w:rsidRDefault="002127D8" w:rsidP="00344D45">
            <w:pPr>
              <w:rPr>
                <w:b/>
                <w:bCs/>
                <w:i/>
                <w:iCs/>
                <w:color w:val="FF0000"/>
              </w:rPr>
            </w:pPr>
          </w:p>
          <w:p w14:paraId="4D1B2234" w14:textId="65015032" w:rsidR="002127D8" w:rsidRDefault="002127D8" w:rsidP="00344D45">
            <w:r>
              <w:t>This will work for busy people since their feed will be so niched out, they do not have the need to spend more time than needed.</w:t>
            </w:r>
          </w:p>
          <w:p w14:paraId="416F5381" w14:textId="66E343F1" w:rsidR="002127D8" w:rsidRDefault="002127D8" w:rsidP="00344D45"/>
          <w:p w14:paraId="37B26AB7" w14:textId="6FC27B82" w:rsidR="002127D8" w:rsidRDefault="002127D8" w:rsidP="00344D45">
            <w:r>
              <w:t>This will also benefit content creators in terms of having a more active audience since that creator will have a percentage of people that will not be affected by each social media feed algorithm.</w:t>
            </w:r>
          </w:p>
          <w:p w14:paraId="123AA890" w14:textId="51DC8789" w:rsidR="002127D8" w:rsidRDefault="002127D8" w:rsidP="00344D45"/>
        </w:tc>
      </w:tr>
      <w:tr w:rsidR="002D24ED" w14:paraId="52954FDD" w14:textId="77777777" w:rsidTr="002D24ED">
        <w:tc>
          <w:tcPr>
            <w:tcW w:w="9445" w:type="dxa"/>
            <w:gridSpan w:val="2"/>
            <w:tcBorders>
              <w:left w:val="nil"/>
              <w:right w:val="nil"/>
            </w:tcBorders>
          </w:tcPr>
          <w:p w14:paraId="05249434" w14:textId="77777777" w:rsidR="002D24ED" w:rsidRPr="00344D45" w:rsidRDefault="002D24ED" w:rsidP="00344D45">
            <w:pPr>
              <w:rPr>
                <w:b/>
                <w:bCs/>
                <w:i/>
                <w:iCs/>
                <w:color w:val="FF0000"/>
              </w:rPr>
            </w:pPr>
          </w:p>
        </w:tc>
        <w:tc>
          <w:tcPr>
            <w:tcW w:w="1530" w:type="dxa"/>
            <w:tcBorders>
              <w:top w:val="nil"/>
              <w:left w:val="nil"/>
              <w:bottom w:val="nil"/>
              <w:right w:val="nil"/>
            </w:tcBorders>
          </w:tcPr>
          <w:p w14:paraId="67563C12" w14:textId="77777777" w:rsidR="002D24ED" w:rsidRDefault="002D24ED"/>
        </w:tc>
        <w:tc>
          <w:tcPr>
            <w:tcW w:w="9946" w:type="dxa"/>
            <w:gridSpan w:val="2"/>
            <w:tcBorders>
              <w:left w:val="nil"/>
              <w:right w:val="nil"/>
            </w:tcBorders>
          </w:tcPr>
          <w:p w14:paraId="724B6CAE" w14:textId="77777777" w:rsidR="002D24ED" w:rsidRPr="00344D45" w:rsidRDefault="002D24ED" w:rsidP="00344D45">
            <w:pPr>
              <w:rPr>
                <w:b/>
                <w:bCs/>
                <w:i/>
                <w:iCs/>
                <w:color w:val="FF0000"/>
              </w:rPr>
            </w:pPr>
          </w:p>
        </w:tc>
      </w:tr>
      <w:tr w:rsidR="00344D45" w14:paraId="71E2AD6D" w14:textId="77777777" w:rsidTr="002D24ED">
        <w:tc>
          <w:tcPr>
            <w:tcW w:w="6295" w:type="dxa"/>
            <w:shd w:val="clear" w:color="auto" w:fill="808080" w:themeFill="background1" w:themeFillShade="80"/>
          </w:tcPr>
          <w:p w14:paraId="4525A67B" w14:textId="77777777" w:rsidR="00344D45" w:rsidRPr="00344D45" w:rsidRDefault="00344D45">
            <w:pPr>
              <w:rPr>
                <w:b/>
                <w:bCs/>
              </w:rPr>
            </w:pPr>
            <w:r w:rsidRPr="00344D45">
              <w:rPr>
                <w:b/>
                <w:bCs/>
                <w:color w:val="FFFFFF" w:themeColor="background1"/>
              </w:rPr>
              <w:t>3. Analyze the Causes</w:t>
            </w:r>
          </w:p>
        </w:tc>
        <w:tc>
          <w:tcPr>
            <w:tcW w:w="3150" w:type="dxa"/>
          </w:tcPr>
          <w:p w14:paraId="50708450" w14:textId="77777777" w:rsidR="00344D45" w:rsidRPr="00344D45" w:rsidRDefault="00344D45" w:rsidP="00344D45">
            <w:pPr>
              <w:jc w:val="right"/>
              <w:rPr>
                <w:b/>
                <w:bCs/>
              </w:rPr>
            </w:pPr>
            <w:r>
              <w:rPr>
                <w:b/>
                <w:bCs/>
              </w:rPr>
              <w:t>PLAN</w:t>
            </w:r>
          </w:p>
        </w:tc>
        <w:tc>
          <w:tcPr>
            <w:tcW w:w="1530" w:type="dxa"/>
            <w:tcBorders>
              <w:top w:val="nil"/>
              <w:bottom w:val="nil"/>
            </w:tcBorders>
          </w:tcPr>
          <w:p w14:paraId="0790E3C8" w14:textId="77777777" w:rsidR="00344D45" w:rsidRDefault="00344D45"/>
        </w:tc>
        <w:tc>
          <w:tcPr>
            <w:tcW w:w="6840" w:type="dxa"/>
            <w:shd w:val="clear" w:color="auto" w:fill="808080" w:themeFill="background1" w:themeFillShade="80"/>
          </w:tcPr>
          <w:p w14:paraId="5C7F26A7" w14:textId="77777777"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14:paraId="14FABAF3" w14:textId="77777777" w:rsidR="00344D45" w:rsidRPr="00344D45" w:rsidRDefault="00344D45" w:rsidP="00344D45">
            <w:pPr>
              <w:jc w:val="right"/>
              <w:rPr>
                <w:b/>
                <w:bCs/>
              </w:rPr>
            </w:pPr>
            <w:r>
              <w:rPr>
                <w:b/>
                <w:bCs/>
              </w:rPr>
              <w:t>ACT</w:t>
            </w:r>
          </w:p>
        </w:tc>
      </w:tr>
      <w:tr w:rsidR="00344D45" w14:paraId="2849F9DE" w14:textId="77777777" w:rsidTr="002D24ED">
        <w:tc>
          <w:tcPr>
            <w:tcW w:w="9445" w:type="dxa"/>
            <w:gridSpan w:val="2"/>
          </w:tcPr>
          <w:p w14:paraId="121514F2" w14:textId="77777777" w:rsidR="00C35519" w:rsidRDefault="00C35519" w:rsidP="00C35519"/>
          <w:p w14:paraId="20E59D44" w14:textId="23370DB1" w:rsidR="00C35519" w:rsidRDefault="00C35519" w:rsidP="00C35519">
            <w:r>
              <w:t>5 whys to this problem:</w:t>
            </w:r>
          </w:p>
          <w:p w14:paraId="23CEFAAB" w14:textId="77777777" w:rsidR="00C35519" w:rsidRDefault="00C35519" w:rsidP="00C35519"/>
          <w:p w14:paraId="5673381A" w14:textId="77777777" w:rsidR="00C35519" w:rsidRDefault="00C35519" w:rsidP="00C35519">
            <w:pPr>
              <w:pStyle w:val="ListParagraph"/>
              <w:numPr>
                <w:ilvl w:val="0"/>
                <w:numId w:val="5"/>
              </w:numPr>
              <w:spacing w:after="160" w:line="259" w:lineRule="auto"/>
            </w:pPr>
            <w:r>
              <w:t xml:space="preserve">Why? Social media has easy of </w:t>
            </w:r>
            <w:r w:rsidRPr="00A2377E">
              <w:t>accessible</w:t>
            </w:r>
            <w:r>
              <w:t xml:space="preserve"> informative/entertaining content.</w:t>
            </w:r>
          </w:p>
          <w:p w14:paraId="1D3C3050" w14:textId="77777777" w:rsidR="00C35519" w:rsidRDefault="00C35519" w:rsidP="00C35519">
            <w:pPr>
              <w:pStyle w:val="ListParagraph"/>
              <w:numPr>
                <w:ilvl w:val="0"/>
                <w:numId w:val="5"/>
              </w:numPr>
              <w:spacing w:after="160" w:line="259" w:lineRule="auto"/>
            </w:pPr>
            <w:r>
              <w:t>Why? Most people are using social media, meaning people create more content.</w:t>
            </w:r>
          </w:p>
          <w:p w14:paraId="29163200" w14:textId="77777777" w:rsidR="00C35519" w:rsidRDefault="00C35519" w:rsidP="00C35519">
            <w:pPr>
              <w:pStyle w:val="ListParagraph"/>
              <w:numPr>
                <w:ilvl w:val="0"/>
                <w:numId w:val="5"/>
              </w:numPr>
              <w:spacing w:after="160" w:line="259" w:lineRule="auto"/>
            </w:pPr>
            <w:r>
              <w:t>Why? Everyone can create informative/entertaining content.</w:t>
            </w:r>
          </w:p>
          <w:p w14:paraId="5388E1AC" w14:textId="77777777" w:rsidR="00C35519" w:rsidRDefault="00C35519" w:rsidP="00C35519">
            <w:pPr>
              <w:pStyle w:val="ListParagraph"/>
              <w:numPr>
                <w:ilvl w:val="0"/>
                <w:numId w:val="5"/>
              </w:numPr>
              <w:spacing w:after="160" w:line="259" w:lineRule="auto"/>
            </w:pPr>
            <w:r>
              <w:t>Why? It is cost efficient compare to the traditional media.</w:t>
            </w:r>
          </w:p>
          <w:p w14:paraId="45465BC0" w14:textId="03FC346E" w:rsidR="00C35519" w:rsidRDefault="00C35519" w:rsidP="00C35519">
            <w:pPr>
              <w:pStyle w:val="ListParagraph"/>
              <w:numPr>
                <w:ilvl w:val="0"/>
                <w:numId w:val="5"/>
              </w:numPr>
              <w:spacing w:after="160" w:line="259" w:lineRule="auto"/>
            </w:pPr>
            <w:r>
              <w:t>Why? Most people have at least one phone/laptop/tablet.</w:t>
            </w:r>
          </w:p>
          <w:p w14:paraId="6D7B02CE" w14:textId="316C4025" w:rsidR="00344D45" w:rsidRDefault="00344D45" w:rsidP="00344D45"/>
        </w:tc>
        <w:tc>
          <w:tcPr>
            <w:tcW w:w="1530" w:type="dxa"/>
            <w:tcBorders>
              <w:top w:val="nil"/>
              <w:bottom w:val="nil"/>
            </w:tcBorders>
          </w:tcPr>
          <w:p w14:paraId="23278842" w14:textId="77777777" w:rsidR="00344D45" w:rsidRDefault="00344D45"/>
        </w:tc>
        <w:tc>
          <w:tcPr>
            <w:tcW w:w="9946" w:type="dxa"/>
            <w:gridSpan w:val="2"/>
          </w:tcPr>
          <w:p w14:paraId="7A9E3FBA" w14:textId="77777777" w:rsidR="002127D8" w:rsidRDefault="002127D8" w:rsidP="00344D45"/>
          <w:p w14:paraId="101F2004" w14:textId="77777777" w:rsidR="002127D8" w:rsidRDefault="002127D8" w:rsidP="002127D8">
            <w:pPr>
              <w:pStyle w:val="ListParagraph"/>
              <w:numPr>
                <w:ilvl w:val="0"/>
                <w:numId w:val="6"/>
              </w:numPr>
            </w:pPr>
            <w:r>
              <w:t xml:space="preserve">To solve this the app will need to have a simple user interface like the social media platforms so the user feels comfortable. </w:t>
            </w:r>
          </w:p>
          <w:p w14:paraId="6A3DC510" w14:textId="77777777" w:rsidR="002127D8" w:rsidRDefault="002127D8" w:rsidP="002127D8">
            <w:pPr>
              <w:pStyle w:val="ListParagraph"/>
              <w:numPr>
                <w:ilvl w:val="0"/>
                <w:numId w:val="6"/>
              </w:numPr>
            </w:pPr>
            <w:r>
              <w:t xml:space="preserve">The app will provide many modifications in terms of feed creation with the user preferences. The app will have tabs to divide sources of information in their niche or it can be provided. </w:t>
            </w:r>
          </w:p>
          <w:p w14:paraId="372D77F9" w14:textId="77777777" w:rsidR="002127D8" w:rsidRDefault="002127D8" w:rsidP="002127D8">
            <w:pPr>
              <w:pStyle w:val="ListParagraph"/>
              <w:numPr>
                <w:ilvl w:val="0"/>
                <w:numId w:val="6"/>
              </w:numPr>
            </w:pPr>
            <w:r>
              <w:t>The app can provide accessibility to hop from social media to social media by clicking a button.</w:t>
            </w:r>
          </w:p>
          <w:p w14:paraId="57530DEC" w14:textId="68872E6B" w:rsidR="002127D8" w:rsidRDefault="002127D8" w:rsidP="002127D8">
            <w:pPr>
              <w:pStyle w:val="ListParagraph"/>
              <w:numPr>
                <w:ilvl w:val="0"/>
                <w:numId w:val="6"/>
              </w:numPr>
            </w:pPr>
            <w:proofErr w:type="gramStart"/>
            <w:r>
              <w:t>Finally</w:t>
            </w:r>
            <w:proofErr w:type="gramEnd"/>
            <w:r>
              <w:t xml:space="preserve"> the app </w:t>
            </w:r>
            <w:r w:rsidR="008138FD">
              <w:t>will allow other users to share their “Social Media Interest” lists and make use to them.</w:t>
            </w:r>
          </w:p>
        </w:tc>
      </w:tr>
    </w:tbl>
    <w:p w14:paraId="3903790A" w14:textId="77777777" w:rsidR="00B16A61" w:rsidRDefault="00B16A61"/>
    <w:p w14:paraId="554741BC" w14:textId="250CAB1B" w:rsidR="00B16A61" w:rsidRDefault="00B16A61" w:rsidP="00B16A61">
      <w:pPr>
        <w:jc w:val="right"/>
      </w:pP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61799"/>
    <w:multiLevelType w:val="hybridMultilevel"/>
    <w:tmpl w:val="ADF2B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74D3F"/>
    <w:multiLevelType w:val="hybridMultilevel"/>
    <w:tmpl w:val="73C01E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A7"/>
    <w:rsid w:val="0008081F"/>
    <w:rsid w:val="002127D8"/>
    <w:rsid w:val="002D24ED"/>
    <w:rsid w:val="00303BA7"/>
    <w:rsid w:val="00344D45"/>
    <w:rsid w:val="008138FD"/>
    <w:rsid w:val="00A2377E"/>
    <w:rsid w:val="00B16A61"/>
    <w:rsid w:val="00C3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2D78"/>
  <w15:chartTrackingRefBased/>
  <w15:docId w15:val="{511FC0A6-EE7E-4A35-82C9-F5C577B7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123905">
      <w:bodyDiv w:val="1"/>
      <w:marLeft w:val="0"/>
      <w:marRight w:val="0"/>
      <w:marTop w:val="0"/>
      <w:marBottom w:val="0"/>
      <w:divBdr>
        <w:top w:val="none" w:sz="0" w:space="0" w:color="auto"/>
        <w:left w:val="none" w:sz="0" w:space="0" w:color="auto"/>
        <w:bottom w:val="none" w:sz="0" w:space="0" w:color="auto"/>
        <w:right w:val="none" w:sz="0" w:space="0" w:color="auto"/>
      </w:divBdr>
      <w:divsChild>
        <w:div w:id="1939486439">
          <w:marLeft w:val="0"/>
          <w:marRight w:val="0"/>
          <w:marTop w:val="0"/>
          <w:marBottom w:val="0"/>
          <w:divBdr>
            <w:top w:val="none" w:sz="0" w:space="0" w:color="auto"/>
            <w:left w:val="none" w:sz="0" w:space="0" w:color="auto"/>
            <w:bottom w:val="none" w:sz="0" w:space="0" w:color="auto"/>
            <w:right w:val="none" w:sz="0" w:space="0" w:color="auto"/>
          </w:divBdr>
          <w:divsChild>
            <w:div w:id="1103304532">
              <w:marLeft w:val="0"/>
              <w:marRight w:val="0"/>
              <w:marTop w:val="0"/>
              <w:marBottom w:val="0"/>
              <w:divBdr>
                <w:top w:val="none" w:sz="0" w:space="0" w:color="auto"/>
                <w:left w:val="none" w:sz="0" w:space="0" w:color="auto"/>
                <w:bottom w:val="none" w:sz="0" w:space="0" w:color="auto"/>
                <w:right w:val="none" w:sz="0" w:space="0" w:color="auto"/>
              </w:divBdr>
              <w:divsChild>
                <w:div w:id="1235701674">
                  <w:marLeft w:val="-240"/>
                  <w:marRight w:val="-240"/>
                  <w:marTop w:val="0"/>
                  <w:marBottom w:val="0"/>
                  <w:divBdr>
                    <w:top w:val="none" w:sz="0" w:space="0" w:color="auto"/>
                    <w:left w:val="none" w:sz="0" w:space="0" w:color="auto"/>
                    <w:bottom w:val="none" w:sz="0" w:space="0" w:color="auto"/>
                    <w:right w:val="none" w:sz="0" w:space="0" w:color="auto"/>
                  </w:divBdr>
                  <w:divsChild>
                    <w:div w:id="1296570034">
                      <w:marLeft w:val="0"/>
                      <w:marRight w:val="0"/>
                      <w:marTop w:val="0"/>
                      <w:marBottom w:val="0"/>
                      <w:divBdr>
                        <w:top w:val="none" w:sz="0" w:space="0" w:color="auto"/>
                        <w:left w:val="none" w:sz="0" w:space="0" w:color="auto"/>
                        <w:bottom w:val="none" w:sz="0" w:space="0" w:color="auto"/>
                        <w:right w:val="none" w:sz="0" w:space="0" w:color="auto"/>
                      </w:divBdr>
                      <w:divsChild>
                        <w:div w:id="1618021017">
                          <w:marLeft w:val="0"/>
                          <w:marRight w:val="0"/>
                          <w:marTop w:val="0"/>
                          <w:marBottom w:val="0"/>
                          <w:divBdr>
                            <w:top w:val="none" w:sz="0" w:space="0" w:color="auto"/>
                            <w:left w:val="none" w:sz="0" w:space="0" w:color="auto"/>
                            <w:bottom w:val="none" w:sz="0" w:space="0" w:color="auto"/>
                            <w:right w:val="none" w:sz="0" w:space="0" w:color="auto"/>
                          </w:divBdr>
                        </w:div>
                        <w:div w:id="1440567250">
                          <w:marLeft w:val="0"/>
                          <w:marRight w:val="0"/>
                          <w:marTop w:val="0"/>
                          <w:marBottom w:val="0"/>
                          <w:divBdr>
                            <w:top w:val="none" w:sz="0" w:space="0" w:color="auto"/>
                            <w:left w:val="none" w:sz="0" w:space="0" w:color="auto"/>
                            <w:bottom w:val="none" w:sz="0" w:space="0" w:color="auto"/>
                            <w:right w:val="none" w:sz="0" w:space="0" w:color="auto"/>
                          </w:divBdr>
                          <w:divsChild>
                            <w:div w:id="495801629">
                              <w:marLeft w:val="165"/>
                              <w:marRight w:val="165"/>
                              <w:marTop w:val="0"/>
                              <w:marBottom w:val="0"/>
                              <w:divBdr>
                                <w:top w:val="none" w:sz="0" w:space="0" w:color="auto"/>
                                <w:left w:val="none" w:sz="0" w:space="0" w:color="auto"/>
                                <w:bottom w:val="none" w:sz="0" w:space="0" w:color="auto"/>
                                <w:right w:val="none" w:sz="0" w:space="0" w:color="auto"/>
                              </w:divBdr>
                              <w:divsChild>
                                <w:div w:id="344482827">
                                  <w:marLeft w:val="0"/>
                                  <w:marRight w:val="0"/>
                                  <w:marTop w:val="0"/>
                                  <w:marBottom w:val="0"/>
                                  <w:divBdr>
                                    <w:top w:val="none" w:sz="0" w:space="0" w:color="auto"/>
                                    <w:left w:val="none" w:sz="0" w:space="0" w:color="auto"/>
                                    <w:bottom w:val="none" w:sz="0" w:space="0" w:color="auto"/>
                                    <w:right w:val="none" w:sz="0" w:space="0" w:color="auto"/>
                                  </w:divBdr>
                                  <w:divsChild>
                                    <w:div w:id="7009770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A3%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 Template (1).dotx</Template>
  <TotalTime>43</TotalTime>
  <Pages>1</Pages>
  <Words>410</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CHRISTOPHER VEGERANO LOPEZ</cp:lastModifiedBy>
  <cp:revision>1</cp:revision>
  <dcterms:created xsi:type="dcterms:W3CDTF">2021-01-20T13:44:00Z</dcterms:created>
  <dcterms:modified xsi:type="dcterms:W3CDTF">2021-01-20T14:27:00Z</dcterms:modified>
</cp:coreProperties>
</file>